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574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5233B" w14:paraId="69AA7CB2" w14:textId="77777777" w:rsidTr="0015233B">
        <w:trPr>
          <w:trHeight w:val="4410"/>
        </w:trPr>
        <w:tc>
          <w:tcPr>
            <w:tcW w:w="3600" w:type="dxa"/>
            <w:vAlign w:val="bottom"/>
          </w:tcPr>
          <w:p w14:paraId="30F85D60" w14:textId="466AAFE2" w:rsidR="0015233B" w:rsidRDefault="0015233B" w:rsidP="0015233B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5EE7D17F" wp14:editId="50E28E4F">
                  <wp:extent cx="1554958" cy="1999232"/>
                  <wp:effectExtent l="0" t="0" r="762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958" cy="1999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22F35B" w14:textId="77777777" w:rsidR="0015233B" w:rsidRDefault="0015233B" w:rsidP="0015233B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04B6D4D" w14:textId="77777777" w:rsidR="0015233B" w:rsidRDefault="0015233B" w:rsidP="0015233B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</w:p>
          <w:p w14:paraId="1675AD8F" w14:textId="77777777" w:rsidR="00915E0E" w:rsidRDefault="00915E0E" w:rsidP="0015233B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</w:p>
          <w:p w14:paraId="254F453B" w14:textId="5C72C7C5" w:rsidR="0015233B" w:rsidRPr="00C709B9" w:rsidRDefault="002C7AF7" w:rsidP="0015233B">
            <w:pPr>
              <w:pStyle w:val="Title"/>
              <w:rPr>
                <w:rFonts w:ascii="Times New Roman" w:hAnsi="Times New Roman" w:cs="Times New Roman"/>
                <w:sz w:val="48"/>
                <w:szCs w:val="48"/>
              </w:rPr>
            </w:pPr>
            <w:r w:rsidRPr="00C709B9">
              <w:rPr>
                <w:rFonts w:ascii="Times New Roman" w:hAnsi="Times New Roman" w:cs="Times New Roman"/>
                <w:sz w:val="48"/>
                <w:szCs w:val="48"/>
              </w:rPr>
              <w:t>ANNAPPA</w:t>
            </w:r>
            <w:r w:rsidR="00C709B9" w:rsidRPr="00C709B9">
              <w:rPr>
                <w:rFonts w:ascii="Times New Roman" w:hAnsi="Times New Roman" w:cs="Times New Roman"/>
                <w:sz w:val="48"/>
                <w:szCs w:val="48"/>
              </w:rPr>
              <w:t xml:space="preserve"> MAHAVEER</w:t>
            </w:r>
            <w:r w:rsidR="00C709B9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Pr="00C709B9">
              <w:rPr>
                <w:rFonts w:ascii="Times New Roman" w:hAnsi="Times New Roman" w:cs="Times New Roman"/>
                <w:sz w:val="48"/>
                <w:szCs w:val="48"/>
              </w:rPr>
              <w:t>KYATANAVAR</w:t>
            </w:r>
          </w:p>
          <w:p w14:paraId="34B1CD59" w14:textId="14D76B4A" w:rsidR="0015233B" w:rsidRDefault="0015233B" w:rsidP="0015233B">
            <w:pPr>
              <w:pStyle w:val="Subtitle"/>
              <w:rPr>
                <w:rFonts w:ascii="Times New Roman" w:hAnsi="Times New Roman" w:cs="Times New Roman"/>
                <w:spacing w:val="0"/>
                <w:w w:val="100"/>
              </w:rPr>
            </w:pPr>
            <w:r w:rsidRPr="00BB65D1">
              <w:rPr>
                <w:rFonts w:ascii="Times New Roman" w:hAnsi="Times New Roman" w:cs="Times New Roman"/>
                <w:spacing w:val="0"/>
                <w:w w:val="80"/>
              </w:rPr>
              <w:t>Programmer Analys</w:t>
            </w:r>
            <w:r w:rsidRPr="00BB65D1">
              <w:rPr>
                <w:rFonts w:ascii="Times New Roman" w:hAnsi="Times New Roman" w:cs="Times New Roman"/>
                <w:spacing w:val="22"/>
                <w:w w:val="80"/>
              </w:rPr>
              <w:t>t</w:t>
            </w:r>
          </w:p>
          <w:p w14:paraId="43F4D510" w14:textId="229E97E3" w:rsidR="0015233B" w:rsidRDefault="0015233B" w:rsidP="0015233B"/>
          <w:p w14:paraId="3935A779" w14:textId="73037D04" w:rsidR="0015233B" w:rsidRDefault="0015233B" w:rsidP="0015233B">
            <w:r>
              <w:t>PHONE:</w:t>
            </w:r>
            <w:r w:rsidR="002C7AF7">
              <w:t>9538021348</w:t>
            </w:r>
          </w:p>
          <w:p w14:paraId="12910C08" w14:textId="3613AED4" w:rsidR="0015233B" w:rsidRPr="0015233B" w:rsidRDefault="00915E0E" w:rsidP="0015233B">
            <w:r>
              <w:t>EMAIL:</w:t>
            </w: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  <w:hyperlink r:id="rId8" w:history="1">
              <w:r w:rsidR="002C7AF7" w:rsidRPr="00DF7A23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Annappa.mahaveerkyatanavar@cognizant.com</w:t>
              </w:r>
            </w:hyperlink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or </w:t>
            </w:r>
            <w:hyperlink r:id="rId9" w:history="1">
              <w:r w:rsidR="002C7AF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anilmk108</w:t>
              </w:r>
              <w:r w:rsidRPr="00915E0E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@gmail.com</w:t>
              </w:r>
            </w:hyperlink>
          </w:p>
          <w:p w14:paraId="0C6A6084" w14:textId="68056697" w:rsidR="0015233B" w:rsidRDefault="0015233B" w:rsidP="0015233B"/>
          <w:p w14:paraId="7CCAA2F5" w14:textId="6EB7667E" w:rsidR="0015233B" w:rsidRPr="00D944F8" w:rsidRDefault="00915E0E" w:rsidP="001523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44F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OBJECTIVE:</w:t>
            </w:r>
          </w:p>
          <w:p w14:paraId="0CE3E26B" w14:textId="77777777" w:rsidR="00915E0E" w:rsidRPr="00915E0E" w:rsidRDefault="00915E0E" w:rsidP="0015233B">
            <w:pPr>
              <w:rPr>
                <w:b/>
                <w:bCs/>
              </w:rPr>
            </w:pPr>
          </w:p>
          <w:p w14:paraId="3F17579E" w14:textId="77777777" w:rsidR="0015233B" w:rsidRPr="00D944F8" w:rsidRDefault="00915E0E" w:rsidP="0015233B">
            <w:pPr>
              <w:rPr>
                <w:rFonts w:ascii="Times New Roman" w:hAnsi="Times New Roman" w:cs="Times New Roman"/>
                <w:sz w:val="22"/>
              </w:rPr>
            </w:pPr>
            <w:r w:rsidRPr="00D944F8">
              <w:rPr>
                <w:rFonts w:ascii="Times New Roman" w:hAnsi="Times New Roman" w:cs="Times New Roman"/>
                <w:sz w:val="22"/>
              </w:rPr>
              <w:t>To maintain full-time position that offers professional challenges utilizing interpersonal skills, excellent time management and problem-solving skills ready to achieve my company goals with full of hard work and dedication.</w:t>
            </w:r>
          </w:p>
          <w:p w14:paraId="241F8E80" w14:textId="0DCAFB4C" w:rsidR="00915E0E" w:rsidRPr="0015233B" w:rsidRDefault="00915E0E" w:rsidP="0015233B"/>
        </w:tc>
      </w:tr>
      <w:tr w:rsidR="0015233B" w14:paraId="1864077C" w14:textId="77777777" w:rsidTr="0015233B">
        <w:tc>
          <w:tcPr>
            <w:tcW w:w="3600" w:type="dxa"/>
            <w:vAlign w:val="bottom"/>
          </w:tcPr>
          <w:p w14:paraId="4C7E9B58" w14:textId="77777777" w:rsidR="0015233B" w:rsidRPr="00915E0E" w:rsidRDefault="0015233B" w:rsidP="0015233B">
            <w:pPr>
              <w:rPr>
                <w:rFonts w:ascii="Times New Roman" w:hAnsi="Times New Roman" w:cs="Times New Roman"/>
              </w:rPr>
            </w:pPr>
          </w:p>
          <w:p w14:paraId="301A6147" w14:textId="77777777" w:rsidR="0015233B" w:rsidRPr="004D3011" w:rsidRDefault="0015233B" w:rsidP="0015233B"/>
        </w:tc>
        <w:tc>
          <w:tcPr>
            <w:tcW w:w="720" w:type="dxa"/>
          </w:tcPr>
          <w:p w14:paraId="7F12A041" w14:textId="77777777" w:rsidR="0015233B" w:rsidRDefault="0015233B" w:rsidP="0015233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9AD80D" w14:textId="77777777" w:rsidR="0015233B" w:rsidRPr="00A34962" w:rsidRDefault="0015233B" w:rsidP="0015233B">
            <w:pPr>
              <w:pStyle w:val="Heading2"/>
              <w:rPr>
                <w:rFonts w:ascii="Times New Roman" w:hAnsi="Times New Roman" w:cs="Times New Roman"/>
              </w:rPr>
            </w:pPr>
            <w:r w:rsidRPr="00A34962">
              <w:rPr>
                <w:rFonts w:ascii="Times New Roman" w:hAnsi="Times New Roman" w:cs="Times New Roman"/>
              </w:rPr>
              <w:t>Education</w:t>
            </w:r>
          </w:p>
          <w:tbl>
            <w:tblPr>
              <w:tblStyle w:val="TableGrid"/>
              <w:tblW w:w="6185" w:type="dxa"/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1237"/>
              <w:gridCol w:w="1237"/>
              <w:gridCol w:w="1237"/>
              <w:gridCol w:w="1237"/>
            </w:tblGrid>
            <w:tr w:rsidR="0015233B" w14:paraId="1D0A5BC8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375F16B5" w14:textId="77777777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Degree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55F6E921" w14:textId="77777777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Board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C5A8CD9" w14:textId="77777777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School/</w:t>
                  </w:r>
                </w:p>
                <w:p w14:paraId="38DA5652" w14:textId="77777777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College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2B2E5A70" w14:textId="77777777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YOP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2C503B94" w14:textId="77777777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CGPA/%</w:t>
                  </w:r>
                </w:p>
              </w:tc>
            </w:tr>
            <w:tr w:rsidR="0015233B" w14:paraId="6AC3B37C" w14:textId="77777777" w:rsidTr="00BC6AEC">
              <w:trPr>
                <w:trHeight w:val="739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2AC906B8" w14:textId="4B02841C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B</w:t>
                  </w:r>
                  <w:r w:rsidR="00BC6AEC">
                    <w:rPr>
                      <w:rFonts w:ascii="Times New Roman" w:hAnsi="Times New Roman" w:cs="Times New Roman"/>
                    </w:rPr>
                    <w:t>achelor Of Engineering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D137C09" w14:textId="77777777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6F8A5223" w14:textId="77777777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VTU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05BBB609" w14:textId="28123D7D" w:rsidR="0015233B" w:rsidRDefault="00BC6AEC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KLS VDIT</w:t>
                  </w:r>
                </w:p>
                <w:p w14:paraId="5ECDADD7" w14:textId="481D9A7F" w:rsidR="00BC6AEC" w:rsidRPr="00915E0E" w:rsidRDefault="00BC6AEC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Haliyal</w:t>
                  </w:r>
                  <w:proofErr w:type="spellEnd"/>
                </w:p>
                <w:p w14:paraId="0D43346A" w14:textId="77777777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663E8260" w14:textId="0CB36123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2021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071C7BBD" w14:textId="295E220C" w:rsidR="0015233B" w:rsidRPr="00915E0E" w:rsidRDefault="00CD635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7.</w:t>
                  </w:r>
                  <w:r w:rsidR="00BC6AEC">
                    <w:rPr>
                      <w:rFonts w:ascii="Times New Roman" w:hAnsi="Times New Roman" w:cs="Times New Roman"/>
                    </w:rPr>
                    <w:t>71</w:t>
                  </w:r>
                  <w:r>
                    <w:rPr>
                      <w:rFonts w:ascii="Times New Roman" w:hAnsi="Times New Roman" w:cs="Times New Roman"/>
                    </w:rPr>
                    <w:t>(</w:t>
                  </w:r>
                  <w:r w:rsidR="00BC6AEC">
                    <w:rPr>
                      <w:rFonts w:ascii="Times New Roman" w:hAnsi="Times New Roman" w:cs="Times New Roman"/>
                    </w:rPr>
                    <w:t>69.60</w:t>
                  </w:r>
                  <w:r>
                    <w:rPr>
                      <w:rFonts w:ascii="Times New Roman" w:hAnsi="Times New Roman" w:cs="Times New Roman"/>
                    </w:rPr>
                    <w:t>%)</w:t>
                  </w:r>
                </w:p>
              </w:tc>
            </w:tr>
            <w:tr w:rsidR="0015233B" w14:paraId="020D4B9E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70C9943B" w14:textId="17197A3E" w:rsidR="0015233B" w:rsidRPr="00915E0E" w:rsidRDefault="00BC6AEC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Diploma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004882C4" w14:textId="17073729" w:rsidR="0015233B" w:rsidRPr="00915E0E" w:rsidRDefault="00BC6AEC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BTE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8CD38E5" w14:textId="1C56D384" w:rsidR="0015233B" w:rsidRPr="00915E0E" w:rsidRDefault="00BC6AEC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ML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Bharatesh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Polytechnic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40CA306" w14:textId="77777777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23D712BF" w14:textId="3237FAC8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201</w:t>
                  </w:r>
                  <w:r w:rsidR="00BC6AEC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0CF6DCB7" w14:textId="77777777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757E1C36" w14:textId="215A3B02" w:rsidR="0015233B" w:rsidRPr="00915E0E" w:rsidRDefault="00BC6AEC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64</w:t>
                  </w:r>
                  <w:r w:rsidR="00CD635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15233B" w14:paraId="4B99B39A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531A9396" w14:textId="28220915" w:rsidR="0015233B" w:rsidRPr="00915E0E" w:rsidRDefault="00BC6AEC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S.S.L.C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3D9CBB42" w14:textId="77777777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 xml:space="preserve"> Karnataka state board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40C8B4AF" w14:textId="256E2DB3" w:rsidR="0015233B" w:rsidRPr="00915E0E" w:rsidRDefault="00BC6AEC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Shree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Bharatesh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High School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6EC87204" w14:textId="77777777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1ACAF87E" w14:textId="77777777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2015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77ABC91F" w14:textId="77777777" w:rsidR="0015233B" w:rsidRPr="00915E0E" w:rsidRDefault="0015233B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144F91D1" w14:textId="1BE5474C" w:rsidR="0015233B" w:rsidRPr="00915E0E" w:rsidRDefault="00BC6AEC" w:rsidP="00124310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83.36</w:t>
                  </w:r>
                  <w:r w:rsidR="00CD635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</w:tbl>
          <w:p w14:paraId="628BE905" w14:textId="77777777" w:rsidR="0015233B" w:rsidRPr="00A34962" w:rsidRDefault="0015233B" w:rsidP="0015233B"/>
          <w:sdt>
            <w:sdtPr>
              <w:rPr>
                <w:rFonts w:ascii="Times New Roman" w:hAnsi="Times New Roman" w:cs="Times New Roman"/>
              </w:rPr>
              <w:id w:val="1001553383"/>
              <w:placeholder>
                <w:docPart w:val="882F38A17E5148A2834A5DF4698CAAD8"/>
              </w:placeholder>
              <w:temporary/>
              <w:showingPlcHdr/>
              <w15:appearance w15:val="hidden"/>
            </w:sdtPr>
            <w:sdtContent>
              <w:p w14:paraId="2C7748FF" w14:textId="77777777" w:rsidR="0015233B" w:rsidRPr="00915E0E" w:rsidRDefault="0015233B" w:rsidP="0015233B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915E0E">
                  <w:rPr>
                    <w:rFonts w:ascii="Times New Roman" w:hAnsi="Times New Roman" w:cs="Times New Roman"/>
                  </w:rPr>
                  <w:t>WORK EXPERIENCE</w:t>
                </w:r>
              </w:p>
            </w:sdtContent>
          </w:sdt>
          <w:p w14:paraId="773832DA" w14:textId="4C848212" w:rsidR="0015233B" w:rsidRPr="00915E0E" w:rsidRDefault="00915E0E" w:rsidP="0015233B">
            <w:pPr>
              <w:pStyle w:val="Heading4"/>
              <w:rPr>
                <w:bCs/>
                <w:sz w:val="22"/>
              </w:rPr>
            </w:pPr>
            <w:r w:rsidRPr="00915E0E">
              <w:rPr>
                <w:sz w:val="22"/>
              </w:rPr>
              <w:t>Cognizant Technology Solutions [Feb-15-2022</w:t>
            </w:r>
            <w:r w:rsidR="002C2C45">
              <w:rPr>
                <w:sz w:val="22"/>
              </w:rPr>
              <w:t>-Present</w:t>
            </w:r>
            <w:r w:rsidRPr="00915E0E">
              <w:rPr>
                <w:sz w:val="22"/>
              </w:rPr>
              <w:t>]</w:t>
            </w:r>
          </w:p>
          <w:p w14:paraId="4203DBB1" w14:textId="2F9C0B06" w:rsidR="0015233B" w:rsidRDefault="0015233B" w:rsidP="0015233B">
            <w:pPr>
              <w:pStyle w:val="Date"/>
            </w:pPr>
          </w:p>
          <w:p w14:paraId="5BAF9B3B" w14:textId="657B733D" w:rsidR="008622A8" w:rsidRPr="008622A8" w:rsidRDefault="008622A8" w:rsidP="008622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I have completed my training under the domain DRUPAL.</w:t>
            </w:r>
          </w:p>
          <w:p w14:paraId="2E71F259" w14:textId="5F42B8D5" w:rsid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During my training period being the CR of the cohort </w:t>
            </w:r>
            <w:r w:rsidR="008622A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 have managed my team and developed my skills on Basics of </w:t>
            </w:r>
            <w:r w:rsidRPr="0095550E">
              <w:rPr>
                <w:rFonts w:ascii="Times New Roman" w:hAnsi="Times New Roman" w:cs="Times New Roman"/>
                <w:sz w:val="24"/>
                <w:szCs w:val="24"/>
              </w:rPr>
              <w:t xml:space="preserve">HTML, </w:t>
            </w:r>
            <w:proofErr w:type="gramStart"/>
            <w:r w:rsidR="008642E3" w:rsidRPr="0095550E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r w:rsidR="009555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42E3" w:rsidRPr="009555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844E4" w:rsidRPr="0095550E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proofErr w:type="gramEnd"/>
            <w:r w:rsidR="009555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FC1" w:rsidRPr="009555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555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4FAE" w:rsidRPr="0095550E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r w:rsidR="00DE4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550E" w:rsidRPr="009555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E4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4FAE" w:rsidRPr="0095550E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r w:rsidR="00DE4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550E" w:rsidRPr="009555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642E3" w:rsidRPr="009555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24C1" w:rsidRPr="0095550E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 w:rsidR="008642E3" w:rsidRPr="0095550E">
              <w:rPr>
                <w:rFonts w:ascii="Times New Roman" w:hAnsi="Times New Roman" w:cs="Times New Roman"/>
                <w:sz w:val="24"/>
                <w:szCs w:val="24"/>
              </w:rPr>
              <w:t>, MySQL</w:t>
            </w:r>
            <w:r w:rsidRPr="009555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4DAC" w:rsidRPr="0095550E">
              <w:rPr>
                <w:rFonts w:ascii="Times New Roman" w:hAnsi="Times New Roman" w:cs="Times New Roman"/>
                <w:sz w:val="24"/>
                <w:szCs w:val="24"/>
              </w:rPr>
              <w:t xml:space="preserve"> DRUPAL</w:t>
            </w:r>
            <w:r w:rsidR="00B824C1" w:rsidRPr="009555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52DA80D" w14:textId="6C9D4BE2" w:rsidR="00B824C1" w:rsidRPr="00B824C1" w:rsidRDefault="00B824C1" w:rsidP="00B824C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JAVA O</w:t>
            </w:r>
            <w:r w:rsidR="00124B5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PS CONCEPTS</w:t>
            </w:r>
          </w:p>
          <w:p w14:paraId="646B1380" w14:textId="2E8C4FB7" w:rsidR="00915E0E" w:rsidRP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I have also undergone the training on Behavioral session in the period of my training.</w:t>
            </w:r>
          </w:p>
          <w:p w14:paraId="7AD8072A" w14:textId="55AC2F43" w:rsidR="00915E0E" w:rsidRP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Software's used: Visual studio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code, XAMPP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F70A71" w14:textId="488B5AB1" w:rsidR="000A6739" w:rsidRPr="000A6739" w:rsidRDefault="00915E0E" w:rsidP="000A67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Software tools used: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phpMyAdmin, </w:t>
            </w:r>
            <w:proofErr w:type="gramStart"/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DRUPAL</w:t>
            </w:r>
            <w:r w:rsidR="00DE4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1A9B">
              <w:rPr>
                <w:rFonts w:ascii="Times New Roman" w:hAnsi="Times New Roman" w:cs="Times New Roman"/>
                <w:sz w:val="24"/>
                <w:szCs w:val="24"/>
              </w:rPr>
              <w:t>,Git</w:t>
            </w:r>
            <w:proofErr w:type="gramEnd"/>
            <w:r w:rsidR="00E61A9B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="00DE4FAE">
              <w:rPr>
                <w:rFonts w:ascii="Times New Roman" w:hAnsi="Times New Roman" w:cs="Times New Roman"/>
                <w:sz w:val="24"/>
                <w:szCs w:val="24"/>
              </w:rPr>
              <w:t>GitHub .</w:t>
            </w:r>
          </w:p>
          <w:p w14:paraId="75EBDFE2" w14:textId="77777777" w:rsidR="00915E0E" w:rsidRPr="00915E0E" w:rsidRDefault="00915E0E" w:rsidP="00915E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98FEC3" w14:textId="60E180C7" w:rsidR="00915E0E" w:rsidRPr="00915E0E" w:rsidRDefault="00915E0E" w:rsidP="00915E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163D37" w14:textId="5E374889" w:rsidR="00915E0E" w:rsidRDefault="00915E0E" w:rsidP="00915E0E"/>
          <w:p w14:paraId="09E69CA5" w14:textId="6F14167E" w:rsidR="00915E0E" w:rsidRDefault="00915E0E" w:rsidP="00915E0E"/>
          <w:p w14:paraId="70AFD496" w14:textId="247B5F3A" w:rsidR="00915E0E" w:rsidRDefault="00915E0E" w:rsidP="00915E0E"/>
          <w:p w14:paraId="2C00FABB" w14:textId="3C9F966D" w:rsidR="00915E0E" w:rsidRDefault="00915E0E" w:rsidP="00915E0E"/>
          <w:p w14:paraId="5CF01B2D" w14:textId="10E274AA" w:rsidR="00512E04" w:rsidRDefault="00512E04" w:rsidP="00512E04">
            <w:pPr>
              <w:pStyle w:val="Heading2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sz w:val="18"/>
                <w:szCs w:val="22"/>
              </w:rPr>
            </w:pPr>
            <w:r>
              <w:rPr>
                <w:rFonts w:ascii="Times New Roman" w:hAnsi="Times New Roman" w:cs="Times New Roman"/>
              </w:rPr>
              <w:t>project experience</w:t>
            </w:r>
          </w:p>
          <w:p w14:paraId="515A99CE" w14:textId="77777777" w:rsidR="00915E0E" w:rsidRDefault="00915E0E" w:rsidP="00915E0E"/>
          <w:p w14:paraId="305C4802" w14:textId="482FCE40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Worked on </w:t>
            </w:r>
            <w:r w:rsidR="001A7943" w:rsidRPr="002960AF">
              <w:rPr>
                <w:rStyle w:val="ui-provider"/>
                <w:b/>
                <w:bCs/>
                <w:sz w:val="22"/>
              </w:rPr>
              <w:t>Acquia Drupal CMS</w:t>
            </w:r>
            <w:r w:rsidR="001A7943">
              <w:rPr>
                <w:rStyle w:val="ui-provide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in that created, updated pages like Home Page, Article, Landing Page, Content Hub Page, Product Page, Campaign Page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D09CEA" w14:textId="49B768F1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Also worked on URL Redirection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 Go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live activities and more.</w:t>
            </w:r>
          </w:p>
          <w:p w14:paraId="5F434F17" w14:textId="77777777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worked on Sites like </w:t>
            </w:r>
            <w:proofErr w:type="gramStart"/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www.Cesar.com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www.Nutro.com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www.Pedigree.com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www.Pedigree.nl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www.IAMS.com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  <w:p w14:paraId="2AEBBA71" w14:textId="77777777" w:rsidR="00512E04" w:rsidRPr="00915E0E" w:rsidRDefault="00512E04" w:rsidP="00915E0E"/>
          <w:p w14:paraId="75D8C755" w14:textId="4A0F204B" w:rsidR="0015233B" w:rsidRPr="00915E0E" w:rsidRDefault="00915E0E" w:rsidP="00915E0E">
            <w:pPr>
              <w:pStyle w:val="Heading2"/>
              <w:rPr>
                <w:rFonts w:ascii="Times New Roman" w:hAnsi="Times New Roman" w:cs="Times New Roman"/>
              </w:rPr>
            </w:pPr>
            <w:r w:rsidRPr="00915E0E">
              <w:rPr>
                <w:rFonts w:ascii="Times New Roman" w:hAnsi="Times New Roman" w:cs="Times New Roman"/>
                <w:noProof/>
                <w:color w:val="000000" w:themeColor="text1"/>
              </w:rPr>
              <w:t>Programming languages &amp; CERTIFICATIONS</w:t>
            </w:r>
          </w:p>
        </w:tc>
      </w:tr>
    </w:tbl>
    <w:p w14:paraId="07FB32E7" w14:textId="77777777" w:rsidR="009D068F" w:rsidRDefault="00915E0E" w:rsidP="00915E0E">
      <w:pPr>
        <w:tabs>
          <w:tab w:val="left" w:pos="4570"/>
        </w:tabs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="008642E3" w:rsidRPr="008642E3">
        <w:rPr>
          <w:rFonts w:ascii="Times New Roman" w:hAnsi="Times New Roman" w:cs="Times New Roman"/>
          <w:sz w:val="28"/>
          <w:szCs w:val="28"/>
        </w:rPr>
        <w:t xml:space="preserve">Programming Languages: </w:t>
      </w:r>
      <w:r w:rsidR="008642E3" w:rsidRPr="009D068F">
        <w:rPr>
          <w:rFonts w:ascii="Times New Roman" w:hAnsi="Times New Roman" w:cs="Times New Roman"/>
          <w:sz w:val="24"/>
          <w:szCs w:val="24"/>
        </w:rPr>
        <w:t xml:space="preserve">Basics of C, </w:t>
      </w:r>
      <w:r w:rsidR="009D068F" w:rsidRPr="009D068F">
        <w:rPr>
          <w:rFonts w:ascii="Times New Roman" w:hAnsi="Times New Roman" w:cs="Times New Roman"/>
          <w:sz w:val="24"/>
          <w:szCs w:val="24"/>
        </w:rPr>
        <w:t xml:space="preserve">PHP, JAVA, </w:t>
      </w:r>
      <w:r w:rsidR="009D068F">
        <w:rPr>
          <w:rFonts w:ascii="Times New Roman" w:hAnsi="Times New Roman" w:cs="Times New Roman"/>
          <w:sz w:val="24"/>
          <w:szCs w:val="24"/>
        </w:rPr>
        <w:t>SQL</w:t>
      </w:r>
    </w:p>
    <w:p w14:paraId="1958E783" w14:textId="2A0E7715" w:rsidR="008642E3" w:rsidRDefault="009D068F" w:rsidP="00915E0E">
      <w:pPr>
        <w:tabs>
          <w:tab w:val="left" w:pos="4570"/>
        </w:tabs>
        <w:rPr>
          <w:rFonts w:ascii="Times New Roman" w:hAnsi="Times New Roman" w:cs="Times New Roman"/>
          <w:sz w:val="22"/>
        </w:rPr>
      </w:pPr>
      <w:r w:rsidRPr="009D068F">
        <w:rPr>
          <w:rFonts w:ascii="Times New Roman" w:hAnsi="Times New Roman" w:cs="Times New Roman"/>
          <w:sz w:val="24"/>
          <w:szCs w:val="24"/>
        </w:rPr>
        <w:t xml:space="preserve">  </w:t>
      </w:r>
      <w:r w:rsidRPr="009D068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8642E3" w:rsidRPr="009D068F">
        <w:rPr>
          <w:rFonts w:ascii="Times New Roman" w:hAnsi="Times New Roman" w:cs="Times New Roman"/>
          <w:sz w:val="28"/>
          <w:szCs w:val="28"/>
        </w:rPr>
        <w:t xml:space="preserve"> </w:t>
      </w:r>
      <w:r w:rsidRPr="009D068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14:paraId="46DF319B" w14:textId="295EDFEB" w:rsidR="008642E3" w:rsidRP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 w:rsidRPr="008642E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Cert</w:t>
      </w:r>
      <w:r>
        <w:rPr>
          <w:rFonts w:ascii="Times New Roman" w:hAnsi="Times New Roman" w:cs="Times New Roman"/>
          <w:sz w:val="28"/>
          <w:szCs w:val="28"/>
        </w:rPr>
        <w:t>ifications:</w:t>
      </w:r>
    </w:p>
    <w:p w14:paraId="6B295318" w14:textId="44CCC41A" w:rsidR="003E4334" w:rsidRDefault="003E4334" w:rsidP="003E4334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</w:t>
      </w:r>
      <w:proofErr w:type="gramStart"/>
      <w:r>
        <w:rPr>
          <w:rFonts w:ascii="Times New Roman" w:hAnsi="Times New Roman" w:cs="Times New Roman"/>
          <w:sz w:val="28"/>
          <w:szCs w:val="28"/>
        </w:rPr>
        <w:t>Technologies(</w:t>
      </w:r>
      <w:proofErr w:type="gramEnd"/>
      <w:r>
        <w:rPr>
          <w:rFonts w:ascii="Times New Roman" w:hAnsi="Times New Roman" w:cs="Times New Roman"/>
          <w:sz w:val="28"/>
          <w:szCs w:val="28"/>
        </w:rPr>
        <w:t>HTML,CSS,JS)</w:t>
      </w:r>
    </w:p>
    <w:p w14:paraId="5B2299FA" w14:textId="180379A9" w:rsidR="00857044" w:rsidRPr="008642E3" w:rsidRDefault="003E4334" w:rsidP="00857044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</w:t>
      </w:r>
      <w:r w:rsidR="00857044">
        <w:rPr>
          <w:rFonts w:ascii="Times New Roman" w:hAnsi="Times New Roman" w:cs="Times New Roman"/>
          <w:sz w:val="28"/>
          <w:szCs w:val="28"/>
        </w:rPr>
        <w:t xml:space="preserve"> </w:t>
      </w:r>
      <w:r w:rsidR="00E84D95">
        <w:rPr>
          <w:rFonts w:ascii="Times New Roman" w:hAnsi="Times New Roman" w:cs="Times New Roman"/>
          <w:sz w:val="28"/>
          <w:szCs w:val="28"/>
        </w:rPr>
        <w:t xml:space="preserve">and </w:t>
      </w:r>
      <w:r w:rsidR="00857044">
        <w:rPr>
          <w:rFonts w:ascii="Times New Roman" w:hAnsi="Times New Roman" w:cs="Times New Roman"/>
          <w:sz w:val="28"/>
          <w:szCs w:val="28"/>
        </w:rPr>
        <w:t xml:space="preserve">Core </w:t>
      </w:r>
      <w:r w:rsidR="00857044" w:rsidRPr="008642E3">
        <w:rPr>
          <w:rFonts w:ascii="Times New Roman" w:hAnsi="Times New Roman" w:cs="Times New Roman"/>
          <w:sz w:val="28"/>
          <w:szCs w:val="28"/>
        </w:rPr>
        <w:t>Java</w:t>
      </w:r>
      <w:r w:rsidR="008570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4B1857" w14:textId="0FBD295E" w:rsidR="008642E3" w:rsidRDefault="00857044" w:rsidP="008642E3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14:paraId="4958316D" w14:textId="431F141D" w:rsidR="00857044" w:rsidRPr="008642E3" w:rsidRDefault="00857044" w:rsidP="008642E3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Drupal</w:t>
      </w:r>
    </w:p>
    <w:p w14:paraId="00D01FBB" w14:textId="5521EA69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A7EB79" w14:textId="10EF3355" w:rsidR="00E41EFB" w:rsidRPr="00E41EFB" w:rsidRDefault="00E41EFB" w:rsidP="00E41EFB">
      <w:pPr>
        <w:pStyle w:val="ListParagraph"/>
        <w:tabs>
          <w:tab w:val="left" w:pos="4570"/>
        </w:tabs>
        <w:ind w:left="43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18"/>
        </w:rPr>
        <w:t xml:space="preserve">          </w:t>
      </w:r>
    </w:p>
    <w:tbl>
      <w:tblPr>
        <w:tblpPr w:leftFromText="180" w:rightFromText="180" w:vertAnchor="text" w:horzAnchor="margin" w:tblpXSpec="right" w:tblpY="-40"/>
        <w:tblW w:w="631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17"/>
      </w:tblGrid>
      <w:tr w:rsidR="00E41EFB" w:rsidRPr="00915E0E" w14:paraId="463BC505" w14:textId="77777777" w:rsidTr="00CB3A60">
        <w:trPr>
          <w:trHeight w:val="544"/>
        </w:trPr>
        <w:tc>
          <w:tcPr>
            <w:tcW w:w="6317" w:type="dxa"/>
          </w:tcPr>
          <w:p w14:paraId="65B4054A" w14:textId="682651DA" w:rsidR="00E41EFB" w:rsidRPr="00915E0E" w:rsidRDefault="00E41EFB" w:rsidP="00CB3A60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LANGUAGES:                                             </w:t>
            </w:r>
          </w:p>
        </w:tc>
      </w:tr>
    </w:tbl>
    <w:p w14:paraId="794EF904" w14:textId="60665E77" w:rsidR="00E41EFB" w:rsidRP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KANNADA</w:t>
      </w:r>
    </w:p>
    <w:p w14:paraId="5242E6E7" w14:textId="3DDFDB9C" w:rsidR="00E41EFB" w:rsidRP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ENGLISH</w:t>
      </w:r>
    </w:p>
    <w:p w14:paraId="4FF8C7B6" w14:textId="312F64DC" w:rsid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HINDI</w:t>
      </w:r>
    </w:p>
    <w:p w14:paraId="023D1B93" w14:textId="19A0A1DE" w:rsidR="00B824C1" w:rsidRPr="00E41EFB" w:rsidRDefault="00B824C1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TELUGU</w:t>
      </w:r>
    </w:p>
    <w:p w14:paraId="30296820" w14:textId="0759F582" w:rsidR="00203210" w:rsidRDefault="00203210" w:rsidP="00203210">
      <w:pPr>
        <w:tabs>
          <w:tab w:val="left" w:pos="4570"/>
        </w:tabs>
        <w:jc w:val="both"/>
        <w:rPr>
          <w:rFonts w:ascii="Times New Roman" w:hAnsi="Times New Roman" w:cs="Times New Roman"/>
          <w:szCs w:val="18"/>
        </w:rPr>
      </w:pPr>
    </w:p>
    <w:p w14:paraId="655D4B18" w14:textId="77777777" w:rsidR="00C50633" w:rsidRPr="00C50633" w:rsidRDefault="00203210" w:rsidP="00C50633">
      <w:pPr>
        <w:tabs>
          <w:tab w:val="left" w:pos="4570"/>
        </w:tabs>
        <w:ind w:left="5081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                                                                   </w:t>
      </w:r>
      <w:r w:rsidR="00C50633" w:rsidRPr="00C50633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tbl>
      <w:tblPr>
        <w:tblpPr w:leftFromText="180" w:rightFromText="180" w:vertAnchor="text" w:horzAnchor="margin" w:tblpXSpec="right" w:tblpY="-40"/>
        <w:tblW w:w="631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17"/>
      </w:tblGrid>
      <w:tr w:rsidR="00C50633" w:rsidRPr="00915E0E" w14:paraId="008500EF" w14:textId="77777777" w:rsidTr="006F0ABA">
        <w:trPr>
          <w:trHeight w:val="544"/>
        </w:trPr>
        <w:tc>
          <w:tcPr>
            <w:tcW w:w="6317" w:type="dxa"/>
          </w:tcPr>
          <w:p w14:paraId="4716C903" w14:textId="5AFD339C" w:rsidR="00C50633" w:rsidRDefault="00C50633" w:rsidP="006F0ABA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INTERESTS:                                          </w:t>
            </w:r>
          </w:p>
          <w:p w14:paraId="502A4424" w14:textId="77777777" w:rsidR="00C50633" w:rsidRPr="00C50633" w:rsidRDefault="00C50633" w:rsidP="006F0ABA">
            <w:pPr>
              <w:tabs>
                <w:tab w:val="left" w:pos="4570"/>
              </w:tabs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03A9226" w14:textId="7373918C" w:rsidR="00C50633" w:rsidRPr="00C2254E" w:rsidRDefault="00C50633" w:rsidP="00203210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>Front End Development</w:t>
      </w:r>
    </w:p>
    <w:p w14:paraId="0E45C642" w14:textId="0022E9CA" w:rsidR="00C50633" w:rsidRPr="00C2254E" w:rsidRDefault="00C50633" w:rsidP="00C50633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 xml:space="preserve">PHP&amp;DRUPAL </w:t>
      </w:r>
    </w:p>
    <w:p w14:paraId="55D23D6B" w14:textId="6F6C63D8" w:rsidR="00C50633" w:rsidRPr="00C2254E" w:rsidRDefault="00C50633" w:rsidP="00C40D15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 xml:space="preserve">Java </w:t>
      </w:r>
      <w:r w:rsidR="00124310" w:rsidRPr="00C2254E">
        <w:rPr>
          <w:rFonts w:ascii="Times New Roman" w:hAnsi="Times New Roman" w:cs="Times New Roman"/>
          <w:sz w:val="28"/>
          <w:szCs w:val="28"/>
        </w:rPr>
        <w:t>Full Stack</w:t>
      </w:r>
    </w:p>
    <w:p w14:paraId="2425B660" w14:textId="432851E8" w:rsidR="00C50633" w:rsidRPr="00C2254E" w:rsidRDefault="00C50633" w:rsidP="00C50633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>Web Technologies</w:t>
      </w:r>
    </w:p>
    <w:p w14:paraId="177877A6" w14:textId="15E833B4" w:rsidR="008642E3" w:rsidRDefault="008642E3" w:rsidP="00203210">
      <w:p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8CACD2B" w14:textId="24F9FE2F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22079258" w14:textId="1785F3AB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08E1955B" w14:textId="512B7A4E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1BB8AFB6" w14:textId="77777777" w:rsidR="008642E3" w:rsidRPr="00512E04" w:rsidRDefault="008642E3" w:rsidP="00512E04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sectPr w:rsidR="008642E3" w:rsidRPr="00512E04" w:rsidSect="00F5080D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E99C9" w14:textId="77777777" w:rsidR="00F5080D" w:rsidRDefault="00F5080D" w:rsidP="000C45FF">
      <w:r>
        <w:separator/>
      </w:r>
    </w:p>
  </w:endnote>
  <w:endnote w:type="continuationSeparator" w:id="0">
    <w:p w14:paraId="36BDF4FA" w14:textId="77777777" w:rsidR="00F5080D" w:rsidRDefault="00F5080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6789" w14:textId="77777777" w:rsidR="00F5080D" w:rsidRDefault="00F5080D" w:rsidP="000C45FF">
      <w:r>
        <w:separator/>
      </w:r>
    </w:p>
  </w:footnote>
  <w:footnote w:type="continuationSeparator" w:id="0">
    <w:p w14:paraId="20708D83" w14:textId="77777777" w:rsidR="00F5080D" w:rsidRDefault="00F5080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B77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D5994D" wp14:editId="0A6700A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8ED"/>
    <w:multiLevelType w:val="hybridMultilevel"/>
    <w:tmpl w:val="E2D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4E4D"/>
    <w:multiLevelType w:val="hybridMultilevel"/>
    <w:tmpl w:val="31866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F6E2E"/>
    <w:multiLevelType w:val="hybridMultilevel"/>
    <w:tmpl w:val="55761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B02C2"/>
    <w:multiLevelType w:val="hybridMultilevel"/>
    <w:tmpl w:val="E0B03DCC"/>
    <w:lvl w:ilvl="0" w:tplc="4009000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01" w:hanging="360"/>
      </w:pPr>
      <w:rPr>
        <w:rFonts w:ascii="Wingdings" w:hAnsi="Wingdings" w:hint="default"/>
      </w:rPr>
    </w:lvl>
  </w:abstractNum>
  <w:num w:numId="1" w16cid:durableId="1962565967">
    <w:abstractNumId w:val="0"/>
  </w:num>
  <w:num w:numId="2" w16cid:durableId="771360482">
    <w:abstractNumId w:val="1"/>
  </w:num>
  <w:num w:numId="3" w16cid:durableId="1046875486">
    <w:abstractNumId w:val="2"/>
  </w:num>
  <w:num w:numId="4" w16cid:durableId="972246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62"/>
    <w:rsid w:val="00036450"/>
    <w:rsid w:val="000426A3"/>
    <w:rsid w:val="000624F0"/>
    <w:rsid w:val="00094499"/>
    <w:rsid w:val="000A6739"/>
    <w:rsid w:val="000C45FF"/>
    <w:rsid w:val="000E3FD1"/>
    <w:rsid w:val="00112054"/>
    <w:rsid w:val="00124310"/>
    <w:rsid w:val="00124B5D"/>
    <w:rsid w:val="001317D8"/>
    <w:rsid w:val="0015233B"/>
    <w:rsid w:val="001525E1"/>
    <w:rsid w:val="00180329"/>
    <w:rsid w:val="0019001F"/>
    <w:rsid w:val="001A74A5"/>
    <w:rsid w:val="001A7943"/>
    <w:rsid w:val="001B2ABD"/>
    <w:rsid w:val="001E0391"/>
    <w:rsid w:val="001E1759"/>
    <w:rsid w:val="001F1ECC"/>
    <w:rsid w:val="00203210"/>
    <w:rsid w:val="002400EB"/>
    <w:rsid w:val="00256CF7"/>
    <w:rsid w:val="00281FD5"/>
    <w:rsid w:val="002960AF"/>
    <w:rsid w:val="002C2C45"/>
    <w:rsid w:val="002C7AF7"/>
    <w:rsid w:val="0030481B"/>
    <w:rsid w:val="003156FC"/>
    <w:rsid w:val="003254B5"/>
    <w:rsid w:val="0037121F"/>
    <w:rsid w:val="003910D8"/>
    <w:rsid w:val="00396729"/>
    <w:rsid w:val="003A6B7D"/>
    <w:rsid w:val="003B06CA"/>
    <w:rsid w:val="003E4334"/>
    <w:rsid w:val="004071FC"/>
    <w:rsid w:val="00412C8A"/>
    <w:rsid w:val="00445947"/>
    <w:rsid w:val="004745CA"/>
    <w:rsid w:val="004813B3"/>
    <w:rsid w:val="00496591"/>
    <w:rsid w:val="004C63E4"/>
    <w:rsid w:val="004D3011"/>
    <w:rsid w:val="00512E04"/>
    <w:rsid w:val="005262AC"/>
    <w:rsid w:val="00533975"/>
    <w:rsid w:val="005E39D5"/>
    <w:rsid w:val="00600670"/>
    <w:rsid w:val="0062123A"/>
    <w:rsid w:val="00634CD9"/>
    <w:rsid w:val="00646E75"/>
    <w:rsid w:val="006771D0"/>
    <w:rsid w:val="00715FCB"/>
    <w:rsid w:val="00743101"/>
    <w:rsid w:val="00764C9F"/>
    <w:rsid w:val="007775E1"/>
    <w:rsid w:val="007867A0"/>
    <w:rsid w:val="007927F5"/>
    <w:rsid w:val="007C7FC1"/>
    <w:rsid w:val="00802CA0"/>
    <w:rsid w:val="00857044"/>
    <w:rsid w:val="008622A8"/>
    <w:rsid w:val="008642E3"/>
    <w:rsid w:val="00915E0E"/>
    <w:rsid w:val="009260CD"/>
    <w:rsid w:val="00940A66"/>
    <w:rsid w:val="00952C25"/>
    <w:rsid w:val="0095550E"/>
    <w:rsid w:val="009D068F"/>
    <w:rsid w:val="00A2118D"/>
    <w:rsid w:val="00A24DAC"/>
    <w:rsid w:val="00A32C35"/>
    <w:rsid w:val="00A34962"/>
    <w:rsid w:val="00AD0A50"/>
    <w:rsid w:val="00AD76E2"/>
    <w:rsid w:val="00B0069F"/>
    <w:rsid w:val="00B20152"/>
    <w:rsid w:val="00B359E4"/>
    <w:rsid w:val="00B57D98"/>
    <w:rsid w:val="00B70850"/>
    <w:rsid w:val="00B824C1"/>
    <w:rsid w:val="00BB65D1"/>
    <w:rsid w:val="00BC6AEC"/>
    <w:rsid w:val="00BD5906"/>
    <w:rsid w:val="00C066B6"/>
    <w:rsid w:val="00C2254E"/>
    <w:rsid w:val="00C37BA1"/>
    <w:rsid w:val="00C40D15"/>
    <w:rsid w:val="00C4674C"/>
    <w:rsid w:val="00C50633"/>
    <w:rsid w:val="00C506CF"/>
    <w:rsid w:val="00C709B9"/>
    <w:rsid w:val="00C72BED"/>
    <w:rsid w:val="00C9578B"/>
    <w:rsid w:val="00CB0055"/>
    <w:rsid w:val="00CD635B"/>
    <w:rsid w:val="00D2522B"/>
    <w:rsid w:val="00D422DE"/>
    <w:rsid w:val="00D5459D"/>
    <w:rsid w:val="00D844E4"/>
    <w:rsid w:val="00D944F8"/>
    <w:rsid w:val="00DA1F4D"/>
    <w:rsid w:val="00DD172A"/>
    <w:rsid w:val="00DE4FAE"/>
    <w:rsid w:val="00E25A26"/>
    <w:rsid w:val="00E41EFB"/>
    <w:rsid w:val="00E4381A"/>
    <w:rsid w:val="00E55D74"/>
    <w:rsid w:val="00E61A9B"/>
    <w:rsid w:val="00E84D95"/>
    <w:rsid w:val="00E95782"/>
    <w:rsid w:val="00F5080D"/>
    <w:rsid w:val="00F60274"/>
    <w:rsid w:val="00F77FB9"/>
    <w:rsid w:val="00FB068F"/>
    <w:rsid w:val="00F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0E6B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styleId="PlainTable1">
    <w:name w:val="Plain Table 1"/>
    <w:basedOn w:val="TableNormal"/>
    <w:uiPriority w:val="41"/>
    <w:rsid w:val="00A349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rsid w:val="00915E0E"/>
    <w:pPr>
      <w:ind w:left="720"/>
      <w:contextualSpacing/>
    </w:pPr>
  </w:style>
  <w:style w:type="table" w:styleId="PlainTable3">
    <w:name w:val="Plain Table 3"/>
    <w:basedOn w:val="TableNormal"/>
    <w:uiPriority w:val="43"/>
    <w:rsid w:val="008642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2C7AF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lang w:eastAsia="en-US"/>
    </w:rPr>
  </w:style>
  <w:style w:type="character" w:customStyle="1" w:styleId="ui-provider">
    <w:name w:val="ui-provider"/>
    <w:basedOn w:val="DefaultParagraphFont"/>
    <w:rsid w:val="001A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ppa.mahaveerkyatanavar@cognizan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gnizantonline-my.sharepoint.com/personal/2145667_cognizant_com/Documents/tejaswinidkumar21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45667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2F38A17E5148A2834A5DF4698C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11109-5078-410D-BCCB-71B3C98B705E}"/>
      </w:docPartPr>
      <w:docPartBody>
        <w:p w:rsidR="00F375A9" w:rsidRDefault="00C23BAF" w:rsidP="00C23BAF">
          <w:pPr>
            <w:pStyle w:val="882F38A17E5148A2834A5DF4698CAAD8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AF"/>
    <w:rsid w:val="0018541D"/>
    <w:rsid w:val="003C0758"/>
    <w:rsid w:val="008D2098"/>
    <w:rsid w:val="00C23BAF"/>
    <w:rsid w:val="00E003FA"/>
    <w:rsid w:val="00F3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23BA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3BAF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882F38A17E5148A2834A5DF4698CAAD8">
    <w:name w:val="882F38A17E5148A2834A5DF4698CAAD8"/>
    <w:rsid w:val="00C23B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2023-09-05T12:00:00Z</dcterms:created>
  <dcterms:modified xsi:type="dcterms:W3CDTF">2024-03-15T10:59:00Z</dcterms:modified>
</cp:coreProperties>
</file>